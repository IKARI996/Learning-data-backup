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6B" w:rsidRDefault="00F43C6B">
      <w:r>
        <w:rPr>
          <w:rFonts w:hint="eastAsia"/>
        </w:rPr>
        <w:t>输入输出访问</w:t>
      </w:r>
    </w:p>
    <w:p w:rsidR="00F43C6B" w:rsidRDefault="00F43C6B" w:rsidP="00C50388">
      <w:pPr>
        <w:ind w:firstLine="420"/>
      </w:pPr>
      <w:r>
        <w:rPr>
          <w:rFonts w:hint="eastAsia"/>
        </w:rPr>
        <w:t>对</w:t>
      </w:r>
      <w:r>
        <w:t>IO</w:t>
      </w:r>
      <w:r>
        <w:rPr>
          <w:rFonts w:hint="eastAsia"/>
        </w:rPr>
        <w:t>的访问会送出</w:t>
      </w:r>
      <w:r>
        <w:t>IO</w:t>
      </w:r>
      <w:r>
        <w:rPr>
          <w:rFonts w:hint="eastAsia"/>
        </w:rPr>
        <w:t>端口号。</w:t>
      </w:r>
    </w:p>
    <w:p w:rsidR="00F43C6B" w:rsidRDefault="00F43C6B" w:rsidP="00C50388">
      <w:pPr>
        <w:ind w:firstLine="420"/>
      </w:pPr>
      <w:r>
        <w:rPr>
          <w:rFonts w:hint="eastAsia"/>
        </w:rPr>
        <w:t>对存储器的访问会送出存储单元的地址。</w:t>
      </w:r>
    </w:p>
    <w:p w:rsidR="00F43C6B" w:rsidRDefault="00F43C6B" w:rsidP="00C50388">
      <w:pPr>
        <w:ind w:firstLine="420"/>
      </w:pPr>
      <w:r>
        <w:rPr>
          <w:rFonts w:hint="eastAsia"/>
        </w:rPr>
        <w:t>硬件端口：计算机与外部通讯设备进行信息交互的接口，每个接口有固定的地址。</w:t>
      </w:r>
    </w:p>
    <w:p w:rsidR="00F43C6B" w:rsidRPr="004C2989" w:rsidRDefault="00F43C6B" w:rsidP="00C50388">
      <w:pPr>
        <w:ind w:firstLine="420"/>
      </w:pPr>
      <w:r>
        <w:rPr>
          <w:rFonts w:hint="eastAsia"/>
        </w:rPr>
        <w:t>软件端口：计算机与网络通讯设备进行交流的通讯协议的端口。</w:t>
      </w:r>
    </w:p>
    <w:p w:rsidR="00F43C6B" w:rsidRDefault="00F43C6B" w:rsidP="00C50388">
      <w:pPr>
        <w:ind w:firstLine="420"/>
      </w:pPr>
      <w:r>
        <w:rPr>
          <w:rFonts w:hint="eastAsia"/>
        </w:rPr>
        <w:t>处理器可以从端口发送数据，也可以接受数据。</w:t>
      </w:r>
    </w:p>
    <w:p w:rsidR="00F43C6B" w:rsidRDefault="00F43C6B" w:rsidP="00C50388">
      <w:pPr>
        <w:ind w:firstLine="420"/>
      </w:pPr>
      <w:r>
        <w:rPr>
          <w:rFonts w:hint="eastAsia"/>
        </w:rPr>
        <w:t>汇编语言的</w:t>
      </w:r>
      <w:r>
        <w:t>IN</w:t>
      </w:r>
      <w:r>
        <w:rPr>
          <w:rFonts w:hint="eastAsia"/>
        </w:rPr>
        <w:t>和</w:t>
      </w:r>
      <w:r>
        <w:t>OUT</w:t>
      </w:r>
      <w:r>
        <w:rPr>
          <w:rFonts w:hint="eastAsia"/>
        </w:rPr>
        <w:t>来进行读写数据。</w:t>
      </w:r>
    </w:p>
    <w:p w:rsidR="00F43C6B" w:rsidRDefault="00F43C6B" w:rsidP="00C50388">
      <w:pPr>
        <w:ind w:firstLine="420"/>
      </w:pPr>
      <w:r>
        <w:rPr>
          <w:rFonts w:hint="eastAsia"/>
        </w:rPr>
        <w:t>默认数据在</w:t>
      </w:r>
      <w:r>
        <w:t>AL</w:t>
      </w:r>
      <w:r>
        <w:rPr>
          <w:rFonts w:hint="eastAsia"/>
        </w:rPr>
        <w:t>或</w:t>
      </w:r>
      <w:r>
        <w:t>AX</w:t>
      </w:r>
      <w:r>
        <w:rPr>
          <w:rFonts w:hint="eastAsia"/>
        </w:rPr>
        <w:t>寄存器中，读取的时候读取到</w:t>
      </w:r>
      <w:r>
        <w:t>AL</w:t>
      </w:r>
      <w:r>
        <w:rPr>
          <w:rFonts w:hint="eastAsia"/>
        </w:rPr>
        <w:t>或</w:t>
      </w:r>
      <w:r>
        <w:t>AX</w:t>
      </w:r>
      <w:r>
        <w:rPr>
          <w:rFonts w:hint="eastAsia"/>
        </w:rPr>
        <w:t>中。</w:t>
      </w:r>
    </w:p>
    <w:p w:rsidR="00F43C6B" w:rsidRPr="00121F6A" w:rsidRDefault="00F43C6B" w:rsidP="00C50388">
      <w:pPr>
        <w:ind w:firstLine="420"/>
      </w:pPr>
    </w:p>
    <w:p w:rsidR="00F43C6B" w:rsidRDefault="00F43C6B" w:rsidP="00C50388">
      <w:pPr>
        <w:ind w:firstLine="420"/>
      </w:pPr>
      <w:r>
        <w:rPr>
          <w:rFonts w:hint="eastAsia"/>
        </w:rPr>
        <w:t>需要有相应的接口电路和软件实现来实现</w:t>
      </w:r>
      <w:r>
        <w:t>CPU</w:t>
      </w:r>
      <w:r>
        <w:rPr>
          <w:rFonts w:hint="eastAsia"/>
        </w:rPr>
        <w:t>与设备的交互：</w:t>
      </w:r>
    </w:p>
    <w:p w:rsidR="00F43C6B" w:rsidRDefault="00F43C6B" w:rsidP="00C50388">
      <w:pPr>
        <w:ind w:firstLine="420"/>
      </w:pPr>
      <w:r>
        <w:rPr>
          <w:rFonts w:hint="eastAsia"/>
        </w:rPr>
        <w:t>设备按照传送的信息分类，有三种类型的信息：控制、状态、数据</w:t>
      </w:r>
    </w:p>
    <w:p w:rsidR="00F43C6B" w:rsidRDefault="00F43C6B" w:rsidP="00C50388">
      <w:pPr>
        <w:ind w:firstLine="420"/>
      </w:pPr>
      <w:r>
        <w:rPr>
          <w:rFonts w:hint="eastAsia"/>
        </w:rPr>
        <w:t>每种信息需要占有一个或多个端口，所以每个</w:t>
      </w:r>
      <w:r>
        <w:t>IO</w:t>
      </w:r>
      <w:r>
        <w:rPr>
          <w:rFonts w:hint="eastAsia"/>
        </w:rPr>
        <w:t>设备会有若干个端口。</w:t>
      </w:r>
    </w:p>
    <w:p w:rsidR="00F43C6B" w:rsidRPr="00E71510" w:rsidRDefault="00F43C6B" w:rsidP="00C50388">
      <w:pPr>
        <w:ind w:firstLine="420"/>
      </w:pPr>
      <w:r>
        <w:rPr>
          <w:rFonts w:hint="eastAsia"/>
        </w:rPr>
        <w:t>通常对</w:t>
      </w:r>
      <w:r>
        <w:t>IO</w:t>
      </w:r>
      <w:r>
        <w:rPr>
          <w:rFonts w:hint="eastAsia"/>
        </w:rPr>
        <w:t>设备的寻址，是对该设备的端口的寻址。</w:t>
      </w:r>
    </w:p>
    <w:p w:rsidR="00F43C6B" w:rsidRDefault="00F43C6B" w:rsidP="00C50388">
      <w:pPr>
        <w:ind w:firstLine="420"/>
      </w:pPr>
      <w:r>
        <w:rPr>
          <w:rFonts w:hint="eastAsia"/>
        </w:rPr>
        <w:t>比如</w:t>
      </w:r>
      <w:r>
        <w:t>CPU</w:t>
      </w:r>
      <w:r>
        <w:rPr>
          <w:rFonts w:hint="eastAsia"/>
        </w:rPr>
        <w:t>要打印信息，则需要一些信息：</w:t>
      </w:r>
    </w:p>
    <w:p w:rsidR="00F43C6B" w:rsidRDefault="00F43C6B" w:rsidP="00B903BF">
      <w:pPr>
        <w:ind w:leftChars="200" w:left="31680" w:firstLine="420"/>
      </w:pPr>
      <w:r>
        <w:rPr>
          <w:rFonts w:hint="eastAsia"/>
        </w:rPr>
        <w:t>控制信息：启动打印、暂停打印</w:t>
      </w:r>
    </w:p>
    <w:p w:rsidR="00F43C6B" w:rsidRDefault="00F43C6B" w:rsidP="00B903BF">
      <w:pPr>
        <w:ind w:leftChars="200" w:left="31680" w:firstLine="420"/>
      </w:pPr>
      <w:r>
        <w:rPr>
          <w:rFonts w:hint="eastAsia"/>
        </w:rPr>
        <w:t>状态信息：是否连接、缺纸、缺墨、打印中</w:t>
      </w:r>
      <w:r>
        <w:t>(busy)</w:t>
      </w:r>
    </w:p>
    <w:p w:rsidR="00F43C6B" w:rsidRPr="00A13A4A" w:rsidRDefault="00F43C6B" w:rsidP="00B903BF">
      <w:pPr>
        <w:ind w:leftChars="200" w:left="31680" w:firstLine="420"/>
      </w:pPr>
      <w:r>
        <w:rPr>
          <w:rFonts w:hint="eastAsia"/>
        </w:rPr>
        <w:t>数据信息：打印的内容</w:t>
      </w:r>
    </w:p>
    <w:p w:rsidR="00F43C6B" w:rsidRDefault="00F43C6B" w:rsidP="00C50388">
      <w:pPr>
        <w:ind w:firstLine="420"/>
      </w:pPr>
    </w:p>
    <w:p w:rsidR="00F43C6B" w:rsidRDefault="00F43C6B" w:rsidP="00C50388">
      <w:pPr>
        <w:ind w:firstLine="420"/>
      </w:pPr>
      <w:r>
        <w:t>IN</w:t>
      </w:r>
      <w:r>
        <w:rPr>
          <w:rFonts w:hint="eastAsia"/>
        </w:rPr>
        <w:t>指令</w:t>
      </w:r>
    </w:p>
    <w:p w:rsidR="00F43C6B" w:rsidRDefault="00F43C6B" w:rsidP="00C50388">
      <w:pPr>
        <w:ind w:firstLine="420"/>
      </w:pPr>
      <w:r>
        <w:rPr>
          <w:rFonts w:hint="eastAsia"/>
        </w:rPr>
        <w:t>格式：</w:t>
      </w:r>
      <w:r>
        <w:tab/>
        <w:t>IN destination, source</w:t>
      </w:r>
    </w:p>
    <w:p w:rsidR="00F43C6B" w:rsidRDefault="00F43C6B" w:rsidP="00C50388">
      <w:pPr>
        <w:ind w:firstLine="420"/>
      </w:pPr>
      <w:r>
        <w:tab/>
        <w:t>IN</w:t>
      </w:r>
      <w:r>
        <w:tab/>
      </w:r>
      <w:smartTag w:uri="urn:schemas-microsoft-com:office:smarttags" w:element="place">
        <w:smartTag w:uri="urn:schemas-microsoft-com:office:smarttags" w:element="State">
          <w:r>
            <w:t>AL</w:t>
          </w:r>
        </w:smartTag>
      </w:smartTag>
      <w:r>
        <w:t>, port#</w:t>
      </w:r>
    </w:p>
    <w:p w:rsidR="00F43C6B" w:rsidRPr="00286C5D" w:rsidRDefault="00F43C6B" w:rsidP="00C50388">
      <w:pPr>
        <w:ind w:firstLine="420"/>
      </w:pPr>
      <w:r>
        <w:tab/>
        <w:t>port#</w:t>
      </w:r>
      <w:r>
        <w:rPr>
          <w:rFonts w:hint="eastAsia"/>
        </w:rPr>
        <w:t>是端口号</w:t>
      </w:r>
    </w:p>
    <w:p w:rsidR="00F43C6B" w:rsidRDefault="00F43C6B" w:rsidP="00C50388">
      <w:pPr>
        <w:ind w:firstLine="420"/>
      </w:pPr>
      <w:r>
        <w:rPr>
          <w:rFonts w:hint="eastAsia"/>
        </w:rPr>
        <w:t>样例：</w:t>
      </w:r>
    </w:p>
    <w:p w:rsidR="00F43C6B" w:rsidRDefault="00F43C6B" w:rsidP="00C50388">
      <w:pPr>
        <w:ind w:firstLine="420"/>
      </w:pPr>
      <w:r>
        <w:tab/>
        <w:t>MOV</w:t>
      </w:r>
      <w:r>
        <w:tab/>
        <w:t>DX, port#</w:t>
      </w:r>
    </w:p>
    <w:p w:rsidR="00F43C6B" w:rsidRDefault="00F43C6B" w:rsidP="00C50388">
      <w:pPr>
        <w:ind w:firstLine="420"/>
      </w:pPr>
      <w:r>
        <w:tab/>
        <w:t>IN</w:t>
      </w:r>
      <w:r>
        <w:tab/>
      </w:r>
      <w:r>
        <w:tab/>
        <w:t>AL, DX</w:t>
      </w:r>
    </w:p>
    <w:p w:rsidR="00F43C6B" w:rsidRDefault="00F43C6B" w:rsidP="00C50388">
      <w:pPr>
        <w:ind w:firstLine="420"/>
      </w:pPr>
    </w:p>
    <w:p w:rsidR="00F43C6B" w:rsidRDefault="00F43C6B" w:rsidP="00C50388">
      <w:pPr>
        <w:ind w:firstLine="420"/>
      </w:pPr>
      <w:r>
        <w:t>OUT</w:t>
      </w:r>
    </w:p>
    <w:p w:rsidR="00F43C6B" w:rsidRDefault="00F43C6B" w:rsidP="000F1AFC">
      <w:pPr>
        <w:ind w:firstLine="420"/>
      </w:pPr>
      <w:r>
        <w:rPr>
          <w:rFonts w:hint="eastAsia"/>
        </w:rPr>
        <w:t>格式：</w:t>
      </w:r>
      <w:r>
        <w:tab/>
        <w:t>OUT destination, source</w:t>
      </w:r>
    </w:p>
    <w:p w:rsidR="00F43C6B" w:rsidRDefault="00F43C6B" w:rsidP="000F1AFC">
      <w:pPr>
        <w:ind w:firstLine="420"/>
      </w:pPr>
      <w:r>
        <w:tab/>
        <w:t>OUT</w:t>
      </w:r>
      <w:r>
        <w:tab/>
        <w:t xml:space="preserve">port#, </w:t>
      </w:r>
      <w:smartTag w:uri="urn:schemas-microsoft-com:office:smarttags" w:element="place">
        <w:smartTag w:uri="urn:schemas-microsoft-com:office:smarttags" w:element="State">
          <w:r>
            <w:t>AL</w:t>
          </w:r>
        </w:smartTag>
      </w:smartTag>
    </w:p>
    <w:p w:rsidR="00F43C6B" w:rsidRPr="00286C5D" w:rsidRDefault="00F43C6B" w:rsidP="000F1AFC">
      <w:pPr>
        <w:ind w:firstLine="420"/>
      </w:pPr>
      <w:r>
        <w:tab/>
        <w:t>port#</w:t>
      </w:r>
      <w:r>
        <w:rPr>
          <w:rFonts w:hint="eastAsia"/>
        </w:rPr>
        <w:t>是端口号</w:t>
      </w:r>
    </w:p>
    <w:p w:rsidR="00F43C6B" w:rsidRDefault="00F43C6B" w:rsidP="000F1AFC">
      <w:pPr>
        <w:ind w:firstLine="420"/>
      </w:pPr>
      <w:r>
        <w:rPr>
          <w:rFonts w:hint="eastAsia"/>
        </w:rPr>
        <w:t>样例：</w:t>
      </w:r>
    </w:p>
    <w:p w:rsidR="00F43C6B" w:rsidRDefault="00F43C6B" w:rsidP="000F1AFC">
      <w:pPr>
        <w:ind w:firstLine="420"/>
      </w:pPr>
      <w:r>
        <w:tab/>
        <w:t>MOV</w:t>
      </w:r>
      <w:r>
        <w:tab/>
        <w:t>DX, port#</w:t>
      </w:r>
    </w:p>
    <w:p w:rsidR="00F43C6B" w:rsidRDefault="00F43C6B" w:rsidP="000F1AFC">
      <w:pPr>
        <w:ind w:firstLine="420"/>
      </w:pPr>
      <w:r>
        <w:tab/>
        <w:t>OUT</w:t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DX</w:t>
          </w:r>
        </w:smartTag>
        <w:r>
          <w:t xml:space="preserve">, </w:t>
        </w:r>
        <w:smartTag w:uri="urn:schemas-microsoft-com:office:smarttags" w:element="State">
          <w:r>
            <w:t>AL</w:t>
          </w:r>
        </w:smartTag>
      </w:smartTag>
    </w:p>
    <w:p w:rsidR="00F43C6B" w:rsidRDefault="00F43C6B" w:rsidP="00C50388">
      <w:pPr>
        <w:ind w:firstLine="420"/>
      </w:pPr>
    </w:p>
    <w:p w:rsidR="00F43C6B" w:rsidRDefault="00F43C6B" w:rsidP="00C50388">
      <w:pPr>
        <w:ind w:firstLine="420"/>
      </w:pPr>
      <w:r>
        <w:rPr>
          <w:rFonts w:hint="eastAsia"/>
        </w:rPr>
        <w:t>接口电路解决的问题：</w:t>
      </w:r>
    </w:p>
    <w:p w:rsidR="00F43C6B" w:rsidRDefault="00F43C6B" w:rsidP="0000623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速度匹配问题：</w:t>
      </w:r>
      <w:r>
        <w:t>CPU</w:t>
      </w:r>
      <w:r>
        <w:rPr>
          <w:rFonts w:hint="eastAsia"/>
        </w:rPr>
        <w:t>速度快，外设速度慢</w:t>
      </w:r>
    </w:p>
    <w:p w:rsidR="00F43C6B" w:rsidRDefault="00F43C6B" w:rsidP="00D247BD">
      <w:pPr>
        <w:pStyle w:val="ListParagraph"/>
        <w:ind w:left="780" w:firstLineChars="0" w:firstLine="0"/>
      </w:pPr>
      <w:r>
        <w:rPr>
          <w:rFonts w:hint="eastAsia"/>
        </w:rPr>
        <w:t>使用缓冲区</w:t>
      </w:r>
    </w:p>
    <w:p w:rsidR="00F43C6B" w:rsidRDefault="00F43C6B" w:rsidP="0000623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外设的数据总线和控制总线不能直接连接</w:t>
      </w:r>
      <w:r>
        <w:t>CPU</w:t>
      </w:r>
      <w:r>
        <w:rPr>
          <w:rFonts w:hint="eastAsia"/>
        </w:rPr>
        <w:t>总线上，没有用的时候必须是逻辑断开的，否则外设会一直占有总线。</w:t>
      </w:r>
    </w:p>
    <w:p w:rsidR="00F43C6B" w:rsidRDefault="00F43C6B" w:rsidP="0033239D">
      <w:pPr>
        <w:pStyle w:val="ListParagraph"/>
        <w:ind w:left="780" w:firstLineChars="0" w:firstLine="0"/>
      </w:pPr>
      <w:r>
        <w:rPr>
          <w:rFonts w:hint="eastAsia"/>
        </w:rPr>
        <w:t>使能电路，使用缓冲器、锁存器，高阻态</w:t>
      </w:r>
    </w:p>
    <w:p w:rsidR="00F43C6B" w:rsidRDefault="00F43C6B" w:rsidP="0000623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不同外设的数据的格式是不同的</w:t>
      </w:r>
    </w:p>
    <w:p w:rsidR="00F43C6B" w:rsidRDefault="00F43C6B" w:rsidP="00F049D9">
      <w:pPr>
        <w:pStyle w:val="ListParagraph"/>
        <w:ind w:left="780" w:firstLineChars="0" w:firstLine="0"/>
      </w:pPr>
      <w:r>
        <w:rPr>
          <w:rFonts w:hint="eastAsia"/>
        </w:rPr>
        <w:t>格式转换电路</w:t>
      </w:r>
    </w:p>
    <w:p w:rsidR="00F43C6B" w:rsidRDefault="00F43C6B" w:rsidP="0000623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不同外设电平的规范不一样</w:t>
      </w:r>
    </w:p>
    <w:p w:rsidR="00F43C6B" w:rsidRDefault="00F43C6B" w:rsidP="001E29DC">
      <w:pPr>
        <w:pStyle w:val="ListParagraph"/>
        <w:ind w:left="780" w:firstLineChars="0" w:firstLine="0"/>
      </w:pPr>
      <w:r>
        <w:rPr>
          <w:rFonts w:hint="eastAsia"/>
        </w:rPr>
        <w:t>电平转换电路</w:t>
      </w:r>
    </w:p>
    <w:p w:rsidR="00F43C6B" w:rsidRDefault="00F43C6B" w:rsidP="00C50388">
      <w:pPr>
        <w:ind w:firstLine="420"/>
      </w:pPr>
      <w:r>
        <w:rPr>
          <w:rFonts w:hint="eastAsia"/>
        </w:rPr>
        <w:t>译码器：输入特定的编码才能输出一个有效信号</w:t>
      </w:r>
    </w:p>
    <w:p w:rsidR="00F43C6B" w:rsidRDefault="00F43C6B" w:rsidP="00C50388">
      <w:pPr>
        <w:ind w:firstLine="420"/>
      </w:pPr>
      <w:r>
        <w:rPr>
          <w:rFonts w:hint="eastAsia"/>
        </w:rPr>
        <w:t>如输入</w:t>
      </w:r>
      <w:r>
        <w:t>1001</w:t>
      </w:r>
      <w:r>
        <w:rPr>
          <w:rFonts w:hint="eastAsia"/>
        </w:rPr>
        <w:t>的时候才会输出</w:t>
      </w:r>
      <w:r>
        <w:t>1</w:t>
      </w:r>
      <w:r>
        <w:rPr>
          <w:rFonts w:hint="eastAsia"/>
        </w:rPr>
        <w:t>，否则只会输出</w:t>
      </w:r>
      <w:r>
        <w:t>0</w:t>
      </w:r>
    </w:p>
    <w:p w:rsidR="00F43C6B" w:rsidRDefault="00F43C6B" w:rsidP="00C50388">
      <w:pPr>
        <w:ind w:firstLine="420"/>
      </w:pPr>
    </w:p>
    <w:p w:rsidR="00F43C6B" w:rsidRDefault="00F43C6B" w:rsidP="00C50388">
      <w:pPr>
        <w:ind w:firstLine="420"/>
      </w:pPr>
      <w:r>
        <w:rPr>
          <w:rFonts w:hint="eastAsia"/>
        </w:rPr>
        <w:t>独立编址</w:t>
      </w:r>
    </w:p>
    <w:p w:rsidR="00F43C6B" w:rsidRDefault="00F43C6B" w:rsidP="00C50388">
      <w:pPr>
        <w:ind w:firstLine="420"/>
      </w:pPr>
      <w:r>
        <w:rPr>
          <w:rFonts w:hint="eastAsia"/>
        </w:rPr>
        <w:t>存储器和</w:t>
      </w:r>
      <w:r>
        <w:t>I/O</w:t>
      </w:r>
      <w:r>
        <w:rPr>
          <w:rFonts w:hint="eastAsia"/>
        </w:rPr>
        <w:t>端口地址可以相同，根据</w:t>
      </w:r>
      <w:r>
        <w:t>IO/M</w:t>
      </w:r>
      <w:r>
        <w:rPr>
          <w:rFonts w:hint="eastAsia"/>
        </w:rPr>
        <w:t>信号来区分是</w:t>
      </w:r>
      <w:r>
        <w:t>IO</w:t>
      </w:r>
      <w:r>
        <w:rPr>
          <w:rFonts w:hint="eastAsia"/>
        </w:rPr>
        <w:t>端口还是存储器地址</w:t>
      </w:r>
    </w:p>
    <w:p w:rsidR="00F43C6B" w:rsidRDefault="00F43C6B" w:rsidP="00C50388">
      <w:pPr>
        <w:ind w:firstLine="420"/>
      </w:pPr>
      <w:r>
        <w:rPr>
          <w:rFonts w:hint="eastAsia"/>
        </w:rPr>
        <w:t>存储器映射</w:t>
      </w:r>
      <w:r>
        <w:t>IO</w:t>
      </w:r>
      <w:r>
        <w:rPr>
          <w:rFonts w:hint="eastAsia"/>
        </w:rPr>
        <w:t>编址</w:t>
      </w:r>
    </w:p>
    <w:p w:rsidR="00F43C6B" w:rsidRDefault="00F43C6B" w:rsidP="00C50388">
      <w:pPr>
        <w:ind w:firstLine="420"/>
      </w:pPr>
      <w:r>
        <w:rPr>
          <w:rFonts w:hint="eastAsia"/>
        </w:rPr>
        <w:t>存储器地址和</w:t>
      </w:r>
      <w:r>
        <w:t>I/O</w:t>
      </w:r>
      <w:r>
        <w:rPr>
          <w:rFonts w:hint="eastAsia"/>
        </w:rPr>
        <w:t>端口地址不可以相同，不需要</w:t>
      </w:r>
      <w:r>
        <w:t>IO/M</w:t>
      </w:r>
      <w:r>
        <w:rPr>
          <w:rFonts w:hint="eastAsia"/>
        </w:rPr>
        <w:t>信号。</w:t>
      </w:r>
    </w:p>
    <w:p w:rsidR="00F43C6B" w:rsidRDefault="00F43C6B" w:rsidP="00C50388">
      <w:pPr>
        <w:ind w:firstLine="420"/>
      </w:pPr>
      <w:r>
        <w:rPr>
          <w:rFonts w:hint="eastAsia"/>
        </w:rPr>
        <w:t>不同点：</w:t>
      </w:r>
    </w:p>
    <w:p w:rsidR="00F43C6B" w:rsidRDefault="00F43C6B" w:rsidP="0023392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不需要</w:t>
      </w:r>
      <w:r>
        <w:t>IN</w:t>
      </w:r>
      <w:r>
        <w:rPr>
          <w:rFonts w:hint="eastAsia"/>
        </w:rPr>
        <w:t>和</w:t>
      </w:r>
      <w:r>
        <w:t>OUT</w:t>
      </w:r>
      <w:r>
        <w:rPr>
          <w:rFonts w:hint="eastAsia"/>
        </w:rPr>
        <w:t>指令了，像对内存的访问一样了，用</w:t>
      </w:r>
      <w:r>
        <w:t>MOV</w:t>
      </w:r>
    </w:p>
    <w:p w:rsidR="00F43C6B" w:rsidRDefault="00F43C6B" w:rsidP="0023392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需要把所有的地址线都引出来，地址译码器的设计会比较复杂</w:t>
      </w:r>
    </w:p>
    <w:p w:rsidR="00F43C6B" w:rsidRDefault="00F43C6B" w:rsidP="0023392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IO</w:t>
      </w:r>
      <w:r>
        <w:rPr>
          <w:rFonts w:hint="eastAsia"/>
        </w:rPr>
        <w:t>的读和写与对内存的读和写一样了</w:t>
      </w:r>
    </w:p>
    <w:p w:rsidR="00F43C6B" w:rsidRDefault="00F43C6B" w:rsidP="00C50388">
      <w:pPr>
        <w:ind w:firstLine="420"/>
      </w:pPr>
    </w:p>
    <w:p w:rsidR="00F43C6B" w:rsidRDefault="00F43C6B" w:rsidP="00C50388">
      <w:pPr>
        <w:ind w:firstLine="420"/>
      </w:pPr>
      <w:r>
        <w:t>8255</w:t>
      </w:r>
      <w:r>
        <w:rPr>
          <w:rFonts w:hint="eastAsia"/>
        </w:rPr>
        <w:t>芯片</w:t>
      </w:r>
    </w:p>
    <w:p w:rsidR="00F43C6B" w:rsidRDefault="00F43C6B" w:rsidP="00C50388">
      <w:pPr>
        <w:ind w:firstLine="420"/>
      </w:pPr>
      <w:r>
        <w:rPr>
          <w:rFonts w:hint="eastAsia"/>
        </w:rPr>
        <w:t>并行接口芯片</w:t>
      </w:r>
    </w:p>
    <w:p w:rsidR="00F43C6B" w:rsidRDefault="00F43C6B" w:rsidP="00C50388">
      <w:pPr>
        <w:ind w:firstLine="420"/>
      </w:pPr>
      <w:r>
        <w:t>3</w:t>
      </w:r>
      <w:r>
        <w:rPr>
          <w:rFonts w:hint="eastAsia"/>
        </w:rPr>
        <w:t>个输入输出接口，都有</w:t>
      </w:r>
      <w:r>
        <w:t>8</w:t>
      </w:r>
      <w:r>
        <w:rPr>
          <w:rFonts w:hint="eastAsia"/>
        </w:rPr>
        <w:t>位，称为</w:t>
      </w:r>
      <w:r>
        <w:t>A</w:t>
      </w:r>
      <w:r>
        <w:rPr>
          <w:rFonts w:hint="eastAsia"/>
        </w:rPr>
        <w:t>口</w:t>
      </w:r>
      <w:r>
        <w:t>B</w:t>
      </w:r>
      <w:r>
        <w:rPr>
          <w:rFonts w:hint="eastAsia"/>
        </w:rPr>
        <w:t>口</w:t>
      </w:r>
      <w:r>
        <w:t>C</w:t>
      </w:r>
      <w:r>
        <w:rPr>
          <w:rFonts w:hint="eastAsia"/>
        </w:rPr>
        <w:t>口</w:t>
      </w:r>
    </w:p>
    <w:p w:rsidR="00F43C6B" w:rsidRDefault="00F43C6B" w:rsidP="00C50388">
      <w:pPr>
        <w:ind w:firstLine="420"/>
      </w:pPr>
      <w:r>
        <w:t>C</w:t>
      </w:r>
      <w:r>
        <w:rPr>
          <w:rFonts w:hint="eastAsia"/>
        </w:rPr>
        <w:t>口的</w:t>
      </w:r>
      <w:r>
        <w:t>8</w:t>
      </w:r>
      <w:r>
        <w:rPr>
          <w:rFonts w:hint="eastAsia"/>
        </w:rPr>
        <w:t>位可以分为两个</w:t>
      </w:r>
      <w:r>
        <w:t>4</w:t>
      </w:r>
      <w:r>
        <w:rPr>
          <w:rFonts w:hint="eastAsia"/>
        </w:rPr>
        <w:t>位的，可以分别分配成</w:t>
      </w:r>
      <w:r>
        <w:t>4</w:t>
      </w:r>
      <w:r>
        <w:rPr>
          <w:rFonts w:hint="eastAsia"/>
        </w:rPr>
        <w:t>位输入</w:t>
      </w:r>
      <w:r>
        <w:t>4</w:t>
      </w:r>
      <w:r>
        <w:rPr>
          <w:rFonts w:hint="eastAsia"/>
        </w:rPr>
        <w:t>位输出。</w:t>
      </w:r>
    </w:p>
    <w:p w:rsidR="00F43C6B" w:rsidRDefault="00F43C6B" w:rsidP="00C50388">
      <w:pPr>
        <w:ind w:firstLine="420"/>
      </w:pPr>
      <w:r>
        <w:t>3</w:t>
      </w:r>
      <w:r>
        <w:rPr>
          <w:rFonts w:hint="eastAsia"/>
        </w:rPr>
        <w:t>个口都有自己的端口地址。</w:t>
      </w:r>
    </w:p>
    <w:p w:rsidR="00F43C6B" w:rsidRDefault="00F43C6B" w:rsidP="00C50388">
      <w:pPr>
        <w:ind w:firstLine="420"/>
      </w:pPr>
      <w:r>
        <w:t>8255</w:t>
      </w:r>
      <w:r>
        <w:rPr>
          <w:rFonts w:hint="eastAsia"/>
        </w:rPr>
        <w:t>内部有控制寄存器，可以规定</w:t>
      </w:r>
      <w:r>
        <w:t>3</w:t>
      </w:r>
      <w:r>
        <w:rPr>
          <w:rFonts w:hint="eastAsia"/>
        </w:rPr>
        <w:t>个口的工作状态。控制寄存器也有自己的端口地址，所以总共要设置</w:t>
      </w:r>
      <w:r>
        <w:t>4</w:t>
      </w:r>
      <w:r>
        <w:rPr>
          <w:rFonts w:hint="eastAsia"/>
        </w:rPr>
        <w:t>个端口地址，只要两个位来设置，用</w:t>
      </w:r>
      <w: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vertAlign w:val="subscript"/>
          </w:rPr>
          <w:t>0</w:t>
        </w:r>
        <w:r>
          <w:t>A</w:t>
        </w:r>
      </w:smartTag>
      <w:r>
        <w:rPr>
          <w:vertAlign w:val="subscript"/>
        </w:rPr>
        <w:t>1</w:t>
      </w:r>
      <w:r>
        <w:rPr>
          <w:rFonts w:hint="eastAsia"/>
        </w:rPr>
        <w:t>来设置。</w:t>
      </w:r>
    </w:p>
    <w:p w:rsidR="00F43C6B" w:rsidRDefault="00F43C6B" w:rsidP="00C50388">
      <w:pPr>
        <w:ind w:firstLine="420"/>
      </w:pPr>
      <w:r>
        <w:rPr>
          <w:rFonts w:hint="eastAsia"/>
        </w:rPr>
        <w:t>剩下的高位地址信号是用来连接一个地址译码器，然后地址译码器的输出作为片选信号。</w:t>
      </w:r>
    </w:p>
    <w:p w:rsidR="00F43C6B" w:rsidRDefault="00F43C6B" w:rsidP="00C50388">
      <w:pPr>
        <w:ind w:firstLine="420"/>
      </w:pPr>
      <w:r>
        <w:t>D</w:t>
      </w:r>
      <w:r>
        <w:rPr>
          <w:vertAlign w:val="subscript"/>
        </w:rPr>
        <w:t>0</w:t>
      </w:r>
      <w:r>
        <w:rPr>
          <w:rFonts w:hint="eastAsia"/>
        </w:rPr>
        <w:t>到</w:t>
      </w:r>
      <w:r>
        <w:t>D</w:t>
      </w:r>
      <w:r>
        <w:rPr>
          <w:vertAlign w:val="subscript"/>
        </w:rPr>
        <w:t>7</w:t>
      </w:r>
      <w:r>
        <w:rPr>
          <w:rFonts w:hint="eastAsia"/>
        </w:rPr>
        <w:t>可以直接与数据总线相连接，因为只要</w:t>
      </w:r>
      <w:r>
        <w:t>8255</w:t>
      </w:r>
      <w:r>
        <w:rPr>
          <w:rFonts w:hint="eastAsia"/>
        </w:rPr>
        <w:t>的片选信号没有选中的时候是高阻态输出，不会影响数据总线的工作。</w:t>
      </w:r>
    </w:p>
    <w:p w:rsidR="00F43C6B" w:rsidRDefault="00F43C6B" w:rsidP="00C50388">
      <w:pPr>
        <w:ind w:firstLine="420"/>
      </w:pPr>
      <w:r>
        <w:rPr>
          <w:rFonts w:hint="eastAsia"/>
        </w:rPr>
        <w:t>对控制寄存器的写入：</w:t>
      </w:r>
    </w:p>
    <w:p w:rsidR="00F43C6B" w:rsidRDefault="00F43C6B" w:rsidP="00DC38DE">
      <w:pPr>
        <w:ind w:firstLine="420"/>
      </w:pPr>
      <w:r>
        <w:rPr>
          <w:rFonts w:hint="eastAsia"/>
        </w:rPr>
        <w:t>假设</w:t>
      </w:r>
      <w:r>
        <w:t>8255</w:t>
      </w:r>
      <w:r>
        <w:rPr>
          <w:rFonts w:hint="eastAsia"/>
        </w:rPr>
        <w:t>的端口为</w:t>
      </w:r>
      <w:r>
        <w:t>820H~823H</w:t>
      </w:r>
      <w:r>
        <w:rPr>
          <w:rFonts w:hint="eastAsia"/>
        </w:rPr>
        <w:t>，所以控制寄存器的端口是</w:t>
      </w:r>
      <w:r>
        <w:t>323H</w:t>
      </w:r>
    </w:p>
    <w:p w:rsidR="00F43C6B" w:rsidRDefault="00F43C6B" w:rsidP="00C50388">
      <w:pPr>
        <w:ind w:firstLine="420"/>
      </w:pPr>
      <w:r>
        <w:rPr>
          <w:rFonts w:hint="eastAsia"/>
        </w:rPr>
        <w:t>把</w:t>
      </w:r>
      <w:r>
        <w:t>C</w:t>
      </w:r>
      <w:r>
        <w:rPr>
          <w:rFonts w:hint="eastAsia"/>
        </w:rPr>
        <w:t>口的第</w:t>
      </w:r>
      <w:r>
        <w:t>7</w:t>
      </w:r>
      <w:r>
        <w:rPr>
          <w:rFonts w:hint="eastAsia"/>
        </w:rPr>
        <w:t>位设置为</w:t>
      </w:r>
      <w:r>
        <w:t>1</w:t>
      </w:r>
    </w:p>
    <w:p w:rsidR="00F43C6B" w:rsidRDefault="00F43C6B" w:rsidP="00C50388">
      <w:pPr>
        <w:ind w:firstLine="420"/>
      </w:pPr>
      <w:r>
        <w:t>MOV</w:t>
      </w:r>
      <w:r>
        <w:tab/>
        <w:t>AL, 0FH</w:t>
      </w:r>
      <w:r>
        <w:tab/>
      </w:r>
      <w:r>
        <w:tab/>
        <w:t>;</w:t>
      </w:r>
      <w:r>
        <w:rPr>
          <w:rFonts w:hint="eastAsia"/>
        </w:rPr>
        <w:t>设置的控制字</w:t>
      </w:r>
    </w:p>
    <w:p w:rsidR="00F43C6B" w:rsidRDefault="00F43C6B" w:rsidP="00C50388">
      <w:pPr>
        <w:ind w:firstLine="420"/>
      </w:pPr>
      <w:r>
        <w:t>MOV</w:t>
      </w:r>
      <w:r>
        <w:tab/>
        <w:t>DX, 323H</w:t>
      </w:r>
    </w:p>
    <w:p w:rsidR="00F43C6B" w:rsidRDefault="00F43C6B" w:rsidP="00C50388">
      <w:pPr>
        <w:ind w:firstLine="420"/>
      </w:pPr>
      <w:r>
        <w:t>OUT</w:t>
      </w:r>
      <w:r>
        <w:tab/>
      </w:r>
      <w:r>
        <w:tab/>
      </w:r>
      <w:smartTag w:uri="urn:schemas-microsoft-com:office:smarttags" w:element="State">
        <w:smartTag w:uri="urn:schemas-microsoft-com:office:smarttags" w:element="State">
          <w:r>
            <w:t>DX</w:t>
          </w:r>
        </w:smartTag>
        <w:r>
          <w:t xml:space="preserve">, </w:t>
        </w:r>
        <w:smartTag w:uri="urn:schemas-microsoft-com:office:smarttags" w:element="State">
          <w:r>
            <w:t>AL</w:t>
          </w:r>
        </w:smartTag>
      </w:smartTag>
    </w:p>
    <w:p w:rsidR="00F43C6B" w:rsidRPr="00AB0871" w:rsidRDefault="00F43C6B" w:rsidP="00C50388">
      <w:pPr>
        <w:ind w:firstLine="420"/>
      </w:pPr>
    </w:p>
    <w:p w:rsidR="00F43C6B" w:rsidRPr="004A6E4D" w:rsidRDefault="00F43C6B" w:rsidP="00C50388">
      <w:pPr>
        <w:ind w:firstLine="420"/>
      </w:pPr>
    </w:p>
    <w:p w:rsidR="00F43C6B" w:rsidRDefault="00F43C6B" w:rsidP="00C50388">
      <w:pPr>
        <w:ind w:firstLine="420"/>
      </w:pPr>
      <w:r>
        <w:rPr>
          <w:rFonts w:hint="eastAsia"/>
        </w:rPr>
        <w:t>单片机：</w:t>
      </w:r>
      <w:r w:rsidRPr="00B903BF">
        <w:rPr>
          <w:rFonts w:hint="eastAsia"/>
          <w:color w:val="FF6600"/>
        </w:rPr>
        <w:t>单一芯片的计算机</w:t>
      </w:r>
      <w:r>
        <w:rPr>
          <w:rFonts w:hint="eastAsia"/>
        </w:rPr>
        <w:t>。把控制单元、算术逻辑单元、存储单元、输入输出设备集中在一起。</w:t>
      </w:r>
    </w:p>
    <w:p w:rsidR="00F43C6B" w:rsidRDefault="00F43C6B" w:rsidP="00C50388">
      <w:pPr>
        <w:ind w:firstLine="420"/>
      </w:pPr>
      <w:commentRangeStart w:id="0"/>
      <w:r>
        <w:rPr>
          <w:rFonts w:hint="eastAsia"/>
        </w:rPr>
        <w:t>把</w:t>
      </w:r>
      <w:r>
        <w:t>CPU</w:t>
      </w:r>
      <w:r>
        <w:rPr>
          <w:rFonts w:hint="eastAsia"/>
        </w:rPr>
        <w:t>和</w:t>
      </w:r>
      <w:r>
        <w:t>8255</w:t>
      </w:r>
      <w:r>
        <w:rPr>
          <w:rFonts w:hint="eastAsia"/>
        </w:rPr>
        <w:t>芯片接在一起，然后设计一个</w:t>
      </w:r>
      <w:r>
        <w:t>ROM</w:t>
      </w:r>
      <w:r>
        <w:rPr>
          <w:rFonts w:hint="eastAsia"/>
        </w:rPr>
        <w:t>，就做成一个简单单片机了。</w:t>
      </w:r>
      <w:commentRangeEnd w:id="0"/>
      <w:r>
        <w:rPr>
          <w:rStyle w:val="CommentReference"/>
        </w:rPr>
        <w:commentReference w:id="0"/>
      </w:r>
    </w:p>
    <w:p w:rsidR="00F43C6B" w:rsidRDefault="00F43C6B" w:rsidP="00C50388">
      <w:pPr>
        <w:ind w:firstLine="420"/>
      </w:pPr>
    </w:p>
    <w:p w:rsidR="00F43C6B" w:rsidRDefault="00F43C6B" w:rsidP="00C50388">
      <w:pPr>
        <w:ind w:firstLine="420"/>
      </w:pPr>
    </w:p>
    <w:p w:rsidR="00F43C6B" w:rsidRDefault="00F43C6B" w:rsidP="004924D4">
      <w:r>
        <w:t>8253</w:t>
      </w:r>
      <w:r>
        <w:rPr>
          <w:rFonts w:hint="eastAsia"/>
        </w:rPr>
        <w:t>芯片：计数器</w:t>
      </w:r>
    </w:p>
    <w:p w:rsidR="00F43C6B" w:rsidRDefault="00F43C6B" w:rsidP="00C50388">
      <w:pPr>
        <w:ind w:firstLine="420"/>
      </w:pPr>
      <w:r>
        <w:rPr>
          <w:rFonts w:hint="eastAsia"/>
        </w:rPr>
        <w:t>有</w:t>
      </w:r>
      <w:r>
        <w:t>3</w:t>
      </w:r>
      <w:r>
        <w:rPr>
          <w:rFonts w:hint="eastAsia"/>
        </w:rPr>
        <w:t>个计数器，一个控制寄存器，每个都有一个端口地址，所以总共有</w:t>
      </w:r>
      <w:r>
        <w:t>4</w:t>
      </w:r>
      <w:r>
        <w:rPr>
          <w:rFonts w:hint="eastAsia"/>
        </w:rPr>
        <w:t>个端口地址。</w:t>
      </w:r>
    </w:p>
    <w:p w:rsidR="00F43C6B" w:rsidRPr="00960B48" w:rsidRDefault="00F43C6B" w:rsidP="00C50388">
      <w:pPr>
        <w:ind w:firstLine="420"/>
      </w:pPr>
    </w:p>
    <w:p w:rsidR="00F43C6B" w:rsidRDefault="00F43C6B" w:rsidP="00C50388">
      <w:pPr>
        <w:ind w:firstLine="420"/>
      </w:pPr>
    </w:p>
    <w:p w:rsidR="00F43C6B" w:rsidRDefault="00F43C6B"/>
    <w:p w:rsidR="00F43C6B" w:rsidRDefault="00F43C6B"/>
    <w:p w:rsidR="00F43C6B" w:rsidRDefault="00F43C6B"/>
    <w:p w:rsidR="00F43C6B" w:rsidRDefault="00F43C6B"/>
    <w:p w:rsidR="00F43C6B" w:rsidRDefault="00F43C6B"/>
    <w:p w:rsidR="00F43C6B" w:rsidRDefault="00F43C6B"/>
    <w:p w:rsidR="00F43C6B" w:rsidRDefault="00F43C6B"/>
    <w:sectPr w:rsidR="00F43C6B" w:rsidSect="00162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1986-02-27T30:06:00Z" w:initials="U">
    <w:p w:rsidR="00F43C6B" w:rsidRDefault="00F43C6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描述不准确，不能这样说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C6B" w:rsidRDefault="00F43C6B" w:rsidP="00E8456D">
      <w:r>
        <w:separator/>
      </w:r>
    </w:p>
  </w:endnote>
  <w:endnote w:type="continuationSeparator" w:id="0">
    <w:p w:rsidR="00F43C6B" w:rsidRDefault="00F43C6B" w:rsidP="00E84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C6B" w:rsidRDefault="00F43C6B" w:rsidP="00E8456D">
      <w:r>
        <w:separator/>
      </w:r>
    </w:p>
  </w:footnote>
  <w:footnote w:type="continuationSeparator" w:id="0">
    <w:p w:rsidR="00F43C6B" w:rsidRDefault="00F43C6B" w:rsidP="00E845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151AD"/>
    <w:multiLevelType w:val="hybridMultilevel"/>
    <w:tmpl w:val="C618315E"/>
    <w:lvl w:ilvl="0" w:tplc="6AD006CA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78924B9D"/>
    <w:multiLevelType w:val="hybridMultilevel"/>
    <w:tmpl w:val="CD966C42"/>
    <w:lvl w:ilvl="0" w:tplc="20420262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456D"/>
    <w:rsid w:val="00006239"/>
    <w:rsid w:val="00050500"/>
    <w:rsid w:val="000F1AFC"/>
    <w:rsid w:val="00101210"/>
    <w:rsid w:val="00121F6A"/>
    <w:rsid w:val="00127B74"/>
    <w:rsid w:val="0016209A"/>
    <w:rsid w:val="00187C38"/>
    <w:rsid w:val="001C6546"/>
    <w:rsid w:val="001E29DC"/>
    <w:rsid w:val="001E7B23"/>
    <w:rsid w:val="0023392B"/>
    <w:rsid w:val="0026442B"/>
    <w:rsid w:val="00265743"/>
    <w:rsid w:val="00281D23"/>
    <w:rsid w:val="00285331"/>
    <w:rsid w:val="00286C5D"/>
    <w:rsid w:val="002959C4"/>
    <w:rsid w:val="002A52F7"/>
    <w:rsid w:val="002C48E9"/>
    <w:rsid w:val="00316D76"/>
    <w:rsid w:val="0033239D"/>
    <w:rsid w:val="0034241F"/>
    <w:rsid w:val="00415DC2"/>
    <w:rsid w:val="004924D4"/>
    <w:rsid w:val="004A6E4D"/>
    <w:rsid w:val="004C2989"/>
    <w:rsid w:val="004F356A"/>
    <w:rsid w:val="00560BD4"/>
    <w:rsid w:val="0056250F"/>
    <w:rsid w:val="00565AA9"/>
    <w:rsid w:val="00565F8B"/>
    <w:rsid w:val="005B081D"/>
    <w:rsid w:val="0060261D"/>
    <w:rsid w:val="006074A5"/>
    <w:rsid w:val="0066687A"/>
    <w:rsid w:val="00682233"/>
    <w:rsid w:val="006B556D"/>
    <w:rsid w:val="006B7C93"/>
    <w:rsid w:val="006C0A88"/>
    <w:rsid w:val="006D44E4"/>
    <w:rsid w:val="006E00BC"/>
    <w:rsid w:val="00710CBA"/>
    <w:rsid w:val="0079645E"/>
    <w:rsid w:val="007B0839"/>
    <w:rsid w:val="007B7A14"/>
    <w:rsid w:val="00835D29"/>
    <w:rsid w:val="008507F5"/>
    <w:rsid w:val="0086552A"/>
    <w:rsid w:val="00883BD6"/>
    <w:rsid w:val="008A16CB"/>
    <w:rsid w:val="008C5BF0"/>
    <w:rsid w:val="00954C7A"/>
    <w:rsid w:val="00960B48"/>
    <w:rsid w:val="00964776"/>
    <w:rsid w:val="009648BA"/>
    <w:rsid w:val="009E0454"/>
    <w:rsid w:val="009F545E"/>
    <w:rsid w:val="00A035A0"/>
    <w:rsid w:val="00A1399F"/>
    <w:rsid w:val="00A13A4A"/>
    <w:rsid w:val="00A34AF0"/>
    <w:rsid w:val="00A34FF1"/>
    <w:rsid w:val="00A35ECE"/>
    <w:rsid w:val="00A53CA8"/>
    <w:rsid w:val="00A541CC"/>
    <w:rsid w:val="00A545D3"/>
    <w:rsid w:val="00A560BA"/>
    <w:rsid w:val="00A73E35"/>
    <w:rsid w:val="00AB0871"/>
    <w:rsid w:val="00AE4F27"/>
    <w:rsid w:val="00B247F0"/>
    <w:rsid w:val="00B62072"/>
    <w:rsid w:val="00B903BF"/>
    <w:rsid w:val="00B956C1"/>
    <w:rsid w:val="00BA0B67"/>
    <w:rsid w:val="00BB5933"/>
    <w:rsid w:val="00C0266A"/>
    <w:rsid w:val="00C317AE"/>
    <w:rsid w:val="00C447F4"/>
    <w:rsid w:val="00C50388"/>
    <w:rsid w:val="00C930C2"/>
    <w:rsid w:val="00CA5FBA"/>
    <w:rsid w:val="00D247BD"/>
    <w:rsid w:val="00D3681B"/>
    <w:rsid w:val="00D55FA0"/>
    <w:rsid w:val="00DC38DE"/>
    <w:rsid w:val="00DC6D79"/>
    <w:rsid w:val="00E17060"/>
    <w:rsid w:val="00E36E9F"/>
    <w:rsid w:val="00E57B35"/>
    <w:rsid w:val="00E64645"/>
    <w:rsid w:val="00E71510"/>
    <w:rsid w:val="00E8456D"/>
    <w:rsid w:val="00F02EB6"/>
    <w:rsid w:val="00F0310F"/>
    <w:rsid w:val="00F049D9"/>
    <w:rsid w:val="00F43C6B"/>
    <w:rsid w:val="00F77445"/>
    <w:rsid w:val="00FB345B"/>
    <w:rsid w:val="00FD2916"/>
    <w:rsid w:val="00FE5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09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84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456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84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8456D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006239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rsid w:val="00B903BF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B903B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8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90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8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B903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8A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98</TotalTime>
  <Pages>3</Pages>
  <Words>212</Words>
  <Characters>1211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97</cp:revision>
  <dcterms:created xsi:type="dcterms:W3CDTF">2013-05-31T06:39:00Z</dcterms:created>
  <dcterms:modified xsi:type="dcterms:W3CDTF">2013-06-20T15:03:00Z</dcterms:modified>
</cp:coreProperties>
</file>